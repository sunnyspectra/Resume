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3A36D" w14:textId="77777777" w:rsidR="005E2090" w:rsidRPr="005E2090" w:rsidRDefault="005E2090">
      <w:pPr>
        <w:rPr>
          <w:sz w:val="8"/>
          <w:szCs w:val="8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1D9649B" wp14:editId="5C7E55B2">
                <wp:simplePos x="0" y="0"/>
                <wp:positionH relativeFrom="page">
                  <wp:posOffset>461645</wp:posOffset>
                </wp:positionH>
                <wp:positionV relativeFrom="paragraph">
                  <wp:posOffset>9144000</wp:posOffset>
                </wp:positionV>
                <wp:extent cx="6848856" cy="457200"/>
                <wp:effectExtent l="0" t="0" r="9525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8856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F6423C" id="Rectangle 1" o:spid="_x0000_s1026" alt="&quot;&quot;" style="position:absolute;margin-left:36.35pt;margin-top:10in;width:539.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" fillcolor="#648276 [3208]" stroked="f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900"/>
        <w:gridCol w:w="8991"/>
        <w:gridCol w:w="899"/>
      </w:tblGrid>
      <w:tr w:rsidR="00605A5B" w14:paraId="2F7329C1" w14:textId="77777777" w:rsidTr="005E2090">
        <w:trPr>
          <w:trHeight w:val="2016"/>
        </w:trPr>
        <w:tc>
          <w:tcPr>
            <w:tcW w:w="900" w:type="dxa"/>
          </w:tcPr>
          <w:p w14:paraId="0B11793F" w14:textId="77777777" w:rsidR="00605A5B" w:rsidRDefault="00605A5B"/>
        </w:tc>
        <w:tc>
          <w:tcPr>
            <w:tcW w:w="8991" w:type="dxa"/>
          </w:tcPr>
          <w:p w14:paraId="386527E6" w14:textId="2384C89A" w:rsidR="00605A5B" w:rsidRPr="00F316AD" w:rsidRDefault="00AA287B" w:rsidP="00AB2CDC">
            <w:pPr>
              <w:pStyle w:val="TitleAlt"/>
            </w:pPr>
            <w:r>
              <w:rPr>
                <w:rStyle w:val="TitleChar"/>
              </w:rPr>
              <w:t>Sunheng</w:t>
            </w:r>
            <w:r w:rsidR="00AB2CDC">
              <w:t xml:space="preserve"> </w:t>
            </w:r>
            <w:r>
              <w:t>Leng</w:t>
            </w:r>
          </w:p>
          <w:p w14:paraId="1BB87D5F" w14:textId="223492B3" w:rsidR="00605A5B" w:rsidRDefault="00AA287B" w:rsidP="00A77921">
            <w:pPr>
              <w:pStyle w:val="Subtitle"/>
            </w:pPr>
            <w:r>
              <w:t>Computer Science Student for Hire</w:t>
            </w:r>
          </w:p>
        </w:tc>
        <w:tc>
          <w:tcPr>
            <w:tcW w:w="899" w:type="dxa"/>
          </w:tcPr>
          <w:p w14:paraId="0FAE5EAF" w14:textId="77777777" w:rsidR="00605A5B" w:rsidRDefault="00605A5B"/>
        </w:tc>
      </w:tr>
    </w:tbl>
    <w:p w14:paraId="7015A435" w14:textId="77777777" w:rsidR="00507E93" w:rsidRPr="00507E93" w:rsidRDefault="00507E93">
      <w:pPr>
        <w:rPr>
          <w:sz w:val="8"/>
          <w:szCs w:val="8"/>
        </w:rPr>
      </w:pPr>
    </w:p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3601"/>
        <w:gridCol w:w="7189"/>
      </w:tblGrid>
      <w:tr w:rsidR="00507E93" w14:paraId="2270001E" w14:textId="77777777" w:rsidTr="00E8639E">
        <w:tc>
          <w:tcPr>
            <w:tcW w:w="3601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09496FF5" w14:textId="77777777" w:rsidR="00507E93" w:rsidRDefault="00507E93"/>
        </w:tc>
        <w:tc>
          <w:tcPr>
            <w:tcW w:w="7189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6158B04A" w14:textId="77777777" w:rsidR="00507E93" w:rsidRDefault="00507E93"/>
        </w:tc>
      </w:tr>
      <w:tr w:rsidR="00605A5B" w14:paraId="63604E0F" w14:textId="77777777" w:rsidTr="00E8639E">
        <w:trPr>
          <w:trHeight w:val="2340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3DC154B1" w14:textId="77777777" w:rsidR="00605A5B" w:rsidRPr="00605A5B" w:rsidRDefault="00000000" w:rsidP="00C42F47">
            <w:pPr>
              <w:pStyle w:val="Heading1"/>
              <w:jc w:val="right"/>
            </w:pPr>
            <w:sdt>
              <w:sdtPr>
                <w:id w:val="1604447469"/>
                <w:placeholder>
                  <w:docPart w:val="E6A6AA4FAB1446228AC89179BA072091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605A5B">
                  <w:t>Contact</w:t>
                </w:r>
              </w:sdtContent>
            </w:sdt>
          </w:p>
          <w:p w14:paraId="344F6C2C" w14:textId="5E93EBEF" w:rsidR="00C42F47" w:rsidRPr="00C42F47" w:rsidRDefault="00AA287B" w:rsidP="00C42F47">
            <w:pPr>
              <w:jc w:val="right"/>
            </w:pPr>
            <w:r>
              <w:t>Monterey Park, CA 91754</w:t>
            </w:r>
          </w:p>
          <w:p w14:paraId="65F5B457" w14:textId="176B91C0" w:rsidR="00C42F47" w:rsidRPr="00C42F47" w:rsidRDefault="00AA287B" w:rsidP="00C42F47">
            <w:pPr>
              <w:jc w:val="right"/>
            </w:pPr>
            <w:r>
              <w:t>626-221-5386</w:t>
            </w:r>
          </w:p>
          <w:p w14:paraId="22083577" w14:textId="3D7273C8" w:rsidR="00605A5B" w:rsidRDefault="0041294C" w:rsidP="00C42F47">
            <w:pPr>
              <w:jc w:val="right"/>
            </w:pPr>
            <w:r w:rsidRPr="0041294C">
              <w:t>lngsay1688@gmail.com</w:t>
            </w:r>
          </w:p>
          <w:p w14:paraId="1E145E13" w14:textId="7E3A9631" w:rsidR="0041294C" w:rsidRDefault="0041294C" w:rsidP="00C42F47">
            <w:pPr>
              <w:jc w:val="right"/>
            </w:pPr>
            <w:r w:rsidRPr="0041294C">
              <w:t>https://github.com/sunnyspectra</w:t>
            </w:r>
          </w:p>
        </w:tc>
        <w:tc>
          <w:tcPr>
            <w:tcW w:w="7189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0E69CB08" w14:textId="77777777" w:rsidR="00605A5B" w:rsidRDefault="00000000" w:rsidP="00C42F47">
            <w:pPr>
              <w:pStyle w:val="Heading1"/>
            </w:pPr>
            <w:sdt>
              <w:sdtPr>
                <w:id w:val="-651833632"/>
                <w:placeholder>
                  <w:docPart w:val="4F5AF18934744183B0B0287694F0DE3D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605A5B">
                  <w:t>Objective</w:t>
                </w:r>
              </w:sdtContent>
            </w:sdt>
          </w:p>
          <w:p w14:paraId="0B9EBA5E" w14:textId="2F84F3E6" w:rsidR="005D0A02" w:rsidRPr="005D0A02" w:rsidRDefault="006548E5" w:rsidP="005D0A02">
            <w:r>
              <w:t>As an aspiring Computer Science student, I want to improve the technology in the subfield of cybersecurity for the betterment of computer software. I aim to solve complex issues and problems involving cybersecurity to improve the overall computer infrastructure. My goal is to create software that revolutionizes the field of cybersecurity.</w:t>
            </w:r>
          </w:p>
        </w:tc>
      </w:tr>
      <w:tr w:rsidR="005D36AC" w14:paraId="13282BFB" w14:textId="77777777" w:rsidTr="00E8639E">
        <w:trPr>
          <w:trHeight w:val="1332"/>
        </w:trPr>
        <w:tc>
          <w:tcPr>
            <w:tcW w:w="3601" w:type="dxa"/>
            <w:vMerge w:val="restart"/>
            <w:tcBorders>
              <w:right w:val="single" w:sz="18" w:space="0" w:color="648276" w:themeColor="accent5"/>
            </w:tcBorders>
          </w:tcPr>
          <w:p w14:paraId="29816E90" w14:textId="4798F68A" w:rsidR="001C3AA4" w:rsidRDefault="00000000" w:rsidP="001C3AA4">
            <w:pPr>
              <w:pStyle w:val="Heading1"/>
              <w:jc w:val="right"/>
            </w:pPr>
            <w:sdt>
              <w:sdtPr>
                <w:id w:val="1723097672"/>
                <w:placeholder>
                  <w:docPart w:val="312044287C3745B5839B31AD516F663A"/>
                </w:placeholder>
                <w:temporary/>
                <w:showingPlcHdr/>
                <w15:appearance w15:val="hidden"/>
                <w:text/>
              </w:sdtPr>
              <w:sdtContent>
                <w:r w:rsidR="005D36AC">
                  <w:t>Education</w:t>
                </w:r>
              </w:sdtContent>
            </w:sdt>
          </w:p>
          <w:p w14:paraId="5236F961" w14:textId="4CFC8D1E" w:rsidR="001C3AA4" w:rsidRPr="001C3AA4" w:rsidRDefault="001C3AA4" w:rsidP="001C3AA4">
            <w:pPr>
              <w:jc w:val="right"/>
            </w:pPr>
            <w:r>
              <w:t>2021-present</w:t>
            </w:r>
          </w:p>
          <w:p w14:paraId="04B8BF4B" w14:textId="681FDD80" w:rsidR="005D36AC" w:rsidRPr="00D57685" w:rsidRDefault="00AA287B" w:rsidP="00E8639E">
            <w:pPr>
              <w:pStyle w:val="Heading4"/>
              <w:jc w:val="right"/>
            </w:pPr>
            <w:r w:rsidRPr="00D57685">
              <w:t>California State University, Los Angeles</w:t>
            </w:r>
          </w:p>
          <w:p w14:paraId="3E8F5107" w14:textId="48252AA2" w:rsidR="005D36AC" w:rsidRPr="0099359E" w:rsidRDefault="00AA287B" w:rsidP="00E8639E">
            <w:pPr>
              <w:pStyle w:val="Heading4"/>
              <w:jc w:val="right"/>
            </w:pPr>
            <w:r>
              <w:t>Los Angeles, CA</w:t>
            </w:r>
          </w:p>
          <w:p w14:paraId="1B244209" w14:textId="2C90CBA0" w:rsidR="005D36AC" w:rsidRPr="0099359E" w:rsidRDefault="00AA287B" w:rsidP="00E8639E">
            <w:pPr>
              <w:pStyle w:val="Heading4"/>
              <w:jc w:val="right"/>
            </w:pPr>
            <w:r>
              <w:t>B.S. Computer Science</w:t>
            </w:r>
          </w:p>
          <w:p w14:paraId="5906083E" w14:textId="7DF7E293" w:rsidR="005D36AC" w:rsidRPr="0099359E" w:rsidRDefault="00AA287B" w:rsidP="00E8639E">
            <w:pPr>
              <w:pStyle w:val="Heading4"/>
              <w:jc w:val="right"/>
            </w:pPr>
            <w:r>
              <w:t>GPA 3.9</w:t>
            </w:r>
          </w:p>
          <w:p w14:paraId="0F8C21A8" w14:textId="77777777" w:rsidR="005D36AC" w:rsidRDefault="005D36AC" w:rsidP="006548E5">
            <w:pPr>
              <w:pStyle w:val="Heading4"/>
            </w:pPr>
          </w:p>
          <w:p w14:paraId="0DF3D964" w14:textId="77777777" w:rsidR="005D36AC" w:rsidRDefault="005D36AC" w:rsidP="00E8639E">
            <w:pPr>
              <w:pStyle w:val="Heading4"/>
              <w:jc w:val="right"/>
            </w:pPr>
          </w:p>
          <w:p w14:paraId="5EE77D02" w14:textId="77777777" w:rsidR="005D36AC" w:rsidRDefault="00000000" w:rsidP="00E8639E">
            <w:pPr>
              <w:pStyle w:val="Heading1"/>
              <w:jc w:val="right"/>
            </w:pPr>
            <w:sdt>
              <w:sdtPr>
                <w:id w:val="-242716918"/>
                <w:placeholder>
                  <w:docPart w:val="D0DF75D7042545C8A745D704971D8092"/>
                </w:placeholder>
                <w:temporary/>
                <w:showingPlcHdr/>
                <w15:appearance w15:val="hidden"/>
                <w:text/>
              </w:sdtPr>
              <w:sdtContent>
                <w:r w:rsidR="005D36AC" w:rsidRPr="000E1D44">
                  <w:t>Key Skills</w:t>
                </w:r>
              </w:sdtContent>
            </w:sdt>
          </w:p>
          <w:p w14:paraId="71B3B1F4" w14:textId="6C718372" w:rsidR="005D36AC" w:rsidRPr="0099359E" w:rsidRDefault="006D1C64" w:rsidP="006D1C64">
            <w:pPr>
              <w:pStyle w:val="Heading4"/>
              <w:ind w:left="720"/>
              <w:jc w:val="right"/>
            </w:pPr>
            <w:r>
              <w:t>Java</w:t>
            </w:r>
          </w:p>
          <w:p w14:paraId="15BEE3FD" w14:textId="3822AA9D" w:rsidR="005D36AC" w:rsidRPr="0099359E" w:rsidRDefault="006D1C64" w:rsidP="006D1C64">
            <w:pPr>
              <w:pStyle w:val="Heading4"/>
              <w:ind w:left="720"/>
              <w:jc w:val="right"/>
            </w:pPr>
            <w:r>
              <w:t>Python</w:t>
            </w:r>
          </w:p>
          <w:p w14:paraId="573D2E9C" w14:textId="5CC56C43" w:rsidR="005D36AC" w:rsidRPr="0099359E" w:rsidRDefault="006D1C64" w:rsidP="006D1C64">
            <w:pPr>
              <w:pStyle w:val="Heading4"/>
              <w:ind w:left="720"/>
              <w:jc w:val="right"/>
            </w:pPr>
            <w:r>
              <w:t>C</w:t>
            </w:r>
          </w:p>
          <w:p w14:paraId="6131FE5F" w14:textId="33AB71CC" w:rsidR="005D36AC" w:rsidRPr="0099359E" w:rsidRDefault="006D1C64" w:rsidP="00E8639E">
            <w:pPr>
              <w:pStyle w:val="Heading4"/>
              <w:jc w:val="right"/>
            </w:pPr>
            <w:r>
              <w:t>C++</w:t>
            </w:r>
          </w:p>
          <w:p w14:paraId="3A7F48DA" w14:textId="77777777" w:rsidR="005D36AC" w:rsidRDefault="006D1C64" w:rsidP="00E8639E">
            <w:pPr>
              <w:pStyle w:val="Heading4"/>
              <w:jc w:val="right"/>
            </w:pPr>
            <w:r>
              <w:t>MySQL</w:t>
            </w:r>
          </w:p>
          <w:p w14:paraId="58C357D3" w14:textId="77777777" w:rsidR="006D1C64" w:rsidRDefault="006D1C64" w:rsidP="006D1C64">
            <w:pPr>
              <w:jc w:val="right"/>
            </w:pPr>
            <w:r>
              <w:t>HTML</w:t>
            </w:r>
          </w:p>
          <w:p w14:paraId="55F86B56" w14:textId="2FC9A7B5" w:rsidR="006D1C64" w:rsidRPr="006D1C64" w:rsidRDefault="006D1C64" w:rsidP="006D1C64">
            <w:pPr>
              <w:jc w:val="right"/>
            </w:pPr>
            <w:r>
              <w:t>CSS</w:t>
            </w: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363AA081" w14:textId="77777777" w:rsidR="005D36AC" w:rsidRDefault="00000000" w:rsidP="00C42F47">
            <w:pPr>
              <w:pStyle w:val="Heading1"/>
            </w:pPr>
            <w:sdt>
              <w:sdtPr>
                <w:id w:val="-1767221959"/>
                <w:placeholder>
                  <w:docPart w:val="337A3642AA46420CA440B1AF20956A29"/>
                </w:placeholder>
                <w:temporary/>
                <w:showingPlcHdr/>
                <w15:appearance w15:val="hidden"/>
                <w:text/>
              </w:sdtPr>
              <w:sdtContent>
                <w:r w:rsidR="005D36AC">
                  <w:t>Experience</w:t>
                </w:r>
              </w:sdtContent>
            </w:sdt>
          </w:p>
          <w:p w14:paraId="022C3BAD" w14:textId="70680448" w:rsidR="005D36AC" w:rsidRDefault="00DF0D62" w:rsidP="00C42F47">
            <w:pPr>
              <w:pStyle w:val="Heading2"/>
            </w:pPr>
            <w:r>
              <w:t>January 2022 – December 2022</w:t>
            </w:r>
          </w:p>
          <w:p w14:paraId="75FA01E9" w14:textId="4DD2F1F7" w:rsidR="005D36AC" w:rsidRPr="005D0A02" w:rsidRDefault="00DF0D62" w:rsidP="00A06E97">
            <w:r>
              <w:t>Relational Databases</w:t>
            </w:r>
            <w:r w:rsidR="00E8639E">
              <w:t xml:space="preserve"> </w:t>
            </w:r>
            <w:r w:rsidR="005D36AC" w:rsidRPr="000E1D44">
              <w:t>•</w:t>
            </w:r>
            <w:r w:rsidR="005D36AC">
              <w:t xml:space="preserve"> </w:t>
            </w:r>
            <w:r>
              <w:t>D</w:t>
            </w:r>
            <w:r w:rsidR="001616F1">
              <w:t>ata</w:t>
            </w:r>
            <w:r>
              <w:t xml:space="preserve"> Structures </w:t>
            </w:r>
            <w:r w:rsidRPr="000E1D44">
              <w:t>•</w:t>
            </w:r>
            <w:r>
              <w:t xml:space="preserve"> Computer Systems</w:t>
            </w:r>
          </w:p>
        </w:tc>
      </w:tr>
      <w:tr w:rsidR="005D36AC" w14:paraId="0B8A7ED8" w14:textId="77777777" w:rsidTr="005E2090">
        <w:trPr>
          <w:trHeight w:val="907"/>
        </w:trPr>
        <w:tc>
          <w:tcPr>
            <w:tcW w:w="3601" w:type="dxa"/>
            <w:vMerge/>
            <w:tcBorders>
              <w:right w:val="single" w:sz="18" w:space="0" w:color="648276" w:themeColor="accent5"/>
            </w:tcBorders>
          </w:tcPr>
          <w:p w14:paraId="072BE89F" w14:textId="77777777" w:rsidR="005D36AC" w:rsidRDefault="005D36AC" w:rsidP="00C42F47">
            <w:pPr>
              <w:pStyle w:val="Heading1"/>
              <w:jc w:val="right"/>
            </w:pP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  <w:vAlign w:val="center"/>
          </w:tcPr>
          <w:p w14:paraId="3A87C439" w14:textId="0AA7B32E" w:rsidR="00E8639E" w:rsidRDefault="00DF0D62" w:rsidP="005E2090">
            <w:pPr>
              <w:pStyle w:val="Heading2"/>
            </w:pPr>
            <w:r>
              <w:t>January 2023 – May 2023</w:t>
            </w:r>
          </w:p>
          <w:p w14:paraId="057F9BD9" w14:textId="3A2CA850" w:rsidR="00E8639E" w:rsidRPr="00E8639E" w:rsidRDefault="00DF0D62" w:rsidP="005E2090">
            <w:r>
              <w:t>Programming Paradigms</w:t>
            </w:r>
            <w:r w:rsidR="00E8639E">
              <w:t xml:space="preserve"> </w:t>
            </w:r>
            <w:r w:rsidR="00E8639E" w:rsidRPr="000E1D44">
              <w:t>•</w:t>
            </w:r>
            <w:r w:rsidR="00E8639E">
              <w:t xml:space="preserve"> </w:t>
            </w:r>
            <w:r>
              <w:t xml:space="preserve">Internet and Web Design </w:t>
            </w:r>
            <w:r w:rsidRPr="000E1D44">
              <w:t>•</w:t>
            </w:r>
            <w:r>
              <w:t xml:space="preserve"> Cybersecurity</w:t>
            </w:r>
          </w:p>
        </w:tc>
      </w:tr>
      <w:tr w:rsidR="005D36AC" w14:paraId="553E7E92" w14:textId="77777777" w:rsidTr="005E2090">
        <w:trPr>
          <w:trHeight w:val="900"/>
        </w:trPr>
        <w:tc>
          <w:tcPr>
            <w:tcW w:w="3601" w:type="dxa"/>
            <w:vMerge/>
            <w:tcBorders>
              <w:right w:val="single" w:sz="18" w:space="0" w:color="648276" w:themeColor="accent5"/>
            </w:tcBorders>
          </w:tcPr>
          <w:p w14:paraId="5B30E1FC" w14:textId="77777777" w:rsidR="005D36AC" w:rsidRDefault="005D36AC" w:rsidP="00C42F47">
            <w:pPr>
              <w:pStyle w:val="Heading1"/>
              <w:jc w:val="right"/>
            </w:pP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  <w:vAlign w:val="center"/>
          </w:tcPr>
          <w:p w14:paraId="7D5A5F41" w14:textId="3F4FC3D2" w:rsidR="00E8639E" w:rsidRDefault="00DF0D62" w:rsidP="005E2090">
            <w:pPr>
              <w:pStyle w:val="Heading2"/>
            </w:pPr>
            <w:r>
              <w:t>August 2023 – December 2023</w:t>
            </w:r>
          </w:p>
          <w:p w14:paraId="0F05313C" w14:textId="30789D49" w:rsidR="00E8639E" w:rsidRPr="00E8639E" w:rsidRDefault="00DF0D62" w:rsidP="005E2090">
            <w:r>
              <w:t>Automata Theory</w:t>
            </w:r>
            <w:r w:rsidR="00E8639E">
              <w:t xml:space="preserve"> </w:t>
            </w:r>
            <w:r w:rsidR="00E8639E" w:rsidRPr="000E1D44">
              <w:t>•</w:t>
            </w:r>
            <w:r w:rsidR="00E8639E">
              <w:t xml:space="preserve"> </w:t>
            </w:r>
            <w:r>
              <w:t xml:space="preserve">Software Engineering </w:t>
            </w:r>
            <w:r w:rsidRPr="000E1D44">
              <w:t>•</w:t>
            </w:r>
            <w:r>
              <w:t xml:space="preserve"> Operating Systems</w:t>
            </w:r>
          </w:p>
        </w:tc>
      </w:tr>
      <w:tr w:rsidR="005D36AC" w14:paraId="3BEFA3C7" w14:textId="77777777" w:rsidTr="005E2090">
        <w:trPr>
          <w:trHeight w:val="1762"/>
        </w:trPr>
        <w:tc>
          <w:tcPr>
            <w:tcW w:w="3601" w:type="dxa"/>
            <w:vMerge/>
            <w:tcBorders>
              <w:right w:val="single" w:sz="18" w:space="0" w:color="648276" w:themeColor="accent5"/>
            </w:tcBorders>
          </w:tcPr>
          <w:p w14:paraId="598A9495" w14:textId="77777777" w:rsidR="005D36AC" w:rsidRDefault="005D36AC" w:rsidP="00C42F47">
            <w:pPr>
              <w:pStyle w:val="Heading1"/>
              <w:jc w:val="right"/>
            </w:pP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  <w:vAlign w:val="center"/>
          </w:tcPr>
          <w:p w14:paraId="34730766" w14:textId="70CBF394" w:rsidR="00E8639E" w:rsidRPr="005D692A" w:rsidRDefault="00EA13DF" w:rsidP="005D692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t xml:space="preserve">Projects: </w:t>
            </w:r>
            <w:r w:rsidR="005D692A" w:rsidRPr="005D692A">
              <w:rPr>
                <w:rFonts w:ascii="Times New Roman" w:eastAsia="Times New Roman" w:hAnsi="Times New Roman" w:cs="Times New Roman"/>
                <w:color w:val="auto"/>
                <w:sz w:val="24"/>
              </w:rPr>
              <w:t>•</w:t>
            </w:r>
            <w:r w:rsidR="005D692A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>
              <w:t xml:space="preserve">Implemented working web file using Eclipse servlets to track and display patient and COVID vaccine information in tables. </w:t>
            </w:r>
            <w:r w:rsidR="005D692A" w:rsidRPr="005D692A">
              <w:rPr>
                <w:rFonts w:ascii="Times New Roman" w:eastAsia="Times New Roman" w:hAnsi="Times New Roman" w:cs="Times New Roman"/>
                <w:color w:val="auto"/>
                <w:sz w:val="24"/>
              </w:rPr>
              <w:t>•</w:t>
            </w:r>
            <w:r w:rsidR="00861466">
              <w:t xml:space="preserve">Created drawing GUI that functions like Microsoft Paint. </w:t>
            </w:r>
            <w:r w:rsidR="005D692A" w:rsidRPr="005D692A">
              <w:rPr>
                <w:rFonts w:ascii="Times New Roman" w:eastAsia="Times New Roman" w:hAnsi="Times New Roman" w:cs="Times New Roman"/>
                <w:color w:val="auto"/>
                <w:sz w:val="24"/>
              </w:rPr>
              <w:t>•</w:t>
            </w:r>
            <w:r w:rsidR="00A62590">
              <w:t>Implemented BusyBox and Magic 8-Ball GUIs using JavaFX.</w:t>
            </w:r>
            <w:r w:rsidR="004027B8">
              <w:t xml:space="preserve"> </w:t>
            </w:r>
            <w:r w:rsidR="005D692A" w:rsidRPr="005D692A">
              <w:rPr>
                <w:rFonts w:ascii="Times New Roman" w:eastAsia="Times New Roman" w:hAnsi="Times New Roman" w:cs="Times New Roman"/>
                <w:color w:val="auto"/>
                <w:sz w:val="24"/>
              </w:rPr>
              <w:t>•</w:t>
            </w:r>
            <w:r w:rsidR="004027B8">
              <w:t>Implemented GUI that displays 1000 movies and their ratings as well as their respective posters.</w:t>
            </w:r>
            <w:r w:rsidR="00861466">
              <w:t xml:space="preserve"> </w:t>
            </w:r>
            <w:r w:rsidR="005D692A" w:rsidRPr="005D692A">
              <w:rPr>
                <w:rFonts w:ascii="Times New Roman" w:eastAsia="Times New Roman" w:hAnsi="Times New Roman" w:cs="Times New Roman"/>
                <w:color w:val="auto"/>
                <w:sz w:val="24"/>
              </w:rPr>
              <w:t>•</w:t>
            </w:r>
            <w:r w:rsidR="0054447F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="000B717B">
              <w:t xml:space="preserve">Created Book Exchange System using Django, Python, CSS, and HTML. </w:t>
            </w:r>
          </w:p>
        </w:tc>
      </w:tr>
      <w:tr w:rsidR="000E1D44" w14:paraId="264C9695" w14:textId="77777777" w:rsidTr="005E2090">
        <w:trPr>
          <w:trHeight w:val="1339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3E1C1776" w14:textId="77777777" w:rsidR="000E1D44" w:rsidRDefault="006D1C64" w:rsidP="006D1C64">
            <w:pPr>
              <w:jc w:val="right"/>
            </w:pPr>
            <w:r>
              <w:t>Bootstrap</w:t>
            </w:r>
          </w:p>
          <w:p w14:paraId="2D50EE41" w14:textId="18C46BA0" w:rsidR="006D1C64" w:rsidRDefault="006D1C64" w:rsidP="006D1C64">
            <w:pPr>
              <w:jc w:val="right"/>
            </w:pPr>
            <w:r>
              <w:t>Haskell</w:t>
            </w:r>
          </w:p>
          <w:p w14:paraId="4261961E" w14:textId="19A6219A" w:rsidR="006D1C64" w:rsidRDefault="006D1C64" w:rsidP="006D1C64">
            <w:pPr>
              <w:jc w:val="right"/>
            </w:pPr>
            <w:r>
              <w:t>Eclipse</w:t>
            </w:r>
          </w:p>
          <w:p w14:paraId="3609CDAF" w14:textId="312487B2" w:rsidR="006D1C64" w:rsidRDefault="006D1C64" w:rsidP="006D1C64">
            <w:pPr>
              <w:jc w:val="right"/>
            </w:pPr>
            <w:r>
              <w:t>GitHub</w:t>
            </w:r>
          </w:p>
          <w:p w14:paraId="736AED52" w14:textId="547DF5D3" w:rsidR="006D1C64" w:rsidRDefault="006D1C64" w:rsidP="006D1C64">
            <w:pPr>
              <w:jc w:val="right"/>
            </w:pPr>
            <w:r>
              <w:t>IntelliJ</w:t>
            </w: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681F4F6F" w14:textId="61810590" w:rsidR="000E1D44" w:rsidRDefault="00A85328" w:rsidP="005D36AC">
            <w:pPr>
              <w:pStyle w:val="Heading1"/>
            </w:pPr>
            <w:r>
              <w:t>Other</w:t>
            </w:r>
            <w:r w:rsidR="00AC7C36">
              <w:t xml:space="preserve"> Skills</w:t>
            </w:r>
          </w:p>
          <w:p w14:paraId="14373DDA" w14:textId="4D9E6D72" w:rsidR="005D0A02" w:rsidRPr="005D36AC" w:rsidRDefault="00EB516D" w:rsidP="00E8639E">
            <w:pPr>
              <w:rPr>
                <w:w w:val="105"/>
              </w:rPr>
            </w:pPr>
            <w:r>
              <w:t>I am bilingual, speaking both English and Mandarin Chinese. I also speak the Chiu Chow dialect.</w:t>
            </w:r>
            <w:r w:rsidR="00AC7C36">
              <w:t xml:space="preserve"> </w:t>
            </w:r>
            <w:r w:rsidR="00631BD9">
              <w:t>Communication, leadership, team-player, and time management.</w:t>
            </w:r>
          </w:p>
        </w:tc>
      </w:tr>
      <w:tr w:rsidR="000E1D44" w14:paraId="41ECB08D" w14:textId="77777777" w:rsidTr="005E2090">
        <w:trPr>
          <w:trHeight w:val="1366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6428B4B7" w14:textId="77777777" w:rsidR="000E1D44" w:rsidRDefault="006D1C64" w:rsidP="006D1C64">
            <w:pPr>
              <w:jc w:val="right"/>
            </w:pPr>
            <w:r>
              <w:t>PyCharm</w:t>
            </w:r>
          </w:p>
          <w:p w14:paraId="6339A96B" w14:textId="68F33D96" w:rsidR="006D1C64" w:rsidRDefault="006D1C64" w:rsidP="006D1C64">
            <w:pPr>
              <w:jc w:val="right"/>
            </w:pPr>
            <w:r>
              <w:t>Visual Studio Code</w:t>
            </w: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36255F2A" w14:textId="33174B8E" w:rsidR="0057534A" w:rsidRDefault="00FF56D5" w:rsidP="005D36AC">
            <w:pPr>
              <w:pStyle w:val="Heading1"/>
            </w:pPr>
            <w:r>
              <w:t>Activities</w:t>
            </w:r>
          </w:p>
          <w:p w14:paraId="6645FB9C" w14:textId="7C987175" w:rsidR="000E1D44" w:rsidRDefault="00FF56D5" w:rsidP="00FF56D5">
            <w:pPr>
              <w:spacing w:line="240" w:lineRule="auto"/>
              <w:rPr>
                <w:w w:val="105"/>
              </w:rPr>
            </w:pPr>
            <w:r w:rsidRPr="00FF56D5">
              <w:rPr>
                <w:rFonts w:ascii="Times New Roman" w:eastAsia="Times New Roman" w:hAnsi="Times New Roman" w:cs="Times New Roman"/>
                <w:color w:val="auto"/>
                <w:sz w:val="24"/>
              </w:rPr>
              <w:t>•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w w:val="105"/>
              </w:rPr>
              <w:t>Member of National Society of Collegiate Scholars</w:t>
            </w:r>
          </w:p>
          <w:p w14:paraId="20139663" w14:textId="77777777" w:rsidR="00FF56D5" w:rsidRDefault="00FF56D5" w:rsidP="00FF56D5">
            <w:pPr>
              <w:spacing w:line="240" w:lineRule="auto"/>
              <w:rPr>
                <w:w w:val="105"/>
              </w:rPr>
            </w:pPr>
            <w:r w:rsidRPr="00FF56D5">
              <w:rPr>
                <w:rFonts w:ascii="Times New Roman" w:eastAsia="Times New Roman" w:hAnsi="Times New Roman" w:cs="Times New Roman"/>
                <w:color w:val="auto"/>
                <w:sz w:val="24"/>
              </w:rPr>
              <w:t>•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w w:val="105"/>
              </w:rPr>
              <w:t>Member of National Society of Leadership and Success</w:t>
            </w:r>
          </w:p>
          <w:p w14:paraId="52C09A4F" w14:textId="135CCD35" w:rsidR="00FF56D5" w:rsidRPr="00FF56D5" w:rsidRDefault="00FF56D5" w:rsidP="00FF56D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F56D5">
              <w:rPr>
                <w:rFonts w:ascii="Times New Roman" w:eastAsia="Times New Roman" w:hAnsi="Times New Roman" w:cs="Times New Roman"/>
                <w:color w:val="auto"/>
                <w:sz w:val="24"/>
              </w:rPr>
              <w:t>•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w w:val="105"/>
              </w:rPr>
              <w:t>Member of ACM (Association of Computing Machinery)</w:t>
            </w:r>
          </w:p>
        </w:tc>
      </w:tr>
      <w:tr w:rsidR="000E1D44" w14:paraId="05A7D95E" w14:textId="77777777" w:rsidTr="00E8639E">
        <w:trPr>
          <w:trHeight w:val="149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303DE19F" w14:textId="2CFA48B7" w:rsidR="000E1D44" w:rsidRDefault="000E1D44" w:rsidP="006D1C64">
            <w:pPr>
              <w:tabs>
                <w:tab w:val="left" w:pos="2141"/>
              </w:tabs>
            </w:pP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</w:tcBorders>
          </w:tcPr>
          <w:p w14:paraId="510566C7" w14:textId="77777777" w:rsidR="000E1D44" w:rsidRDefault="00000000" w:rsidP="005D36AC">
            <w:pPr>
              <w:pStyle w:val="Heading1"/>
            </w:pPr>
            <w:sdt>
              <w:sdtPr>
                <w:id w:val="-465741575"/>
                <w:placeholder>
                  <w:docPart w:val="EBEB6876EF474D4AA9DF86D2842A1716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5D36AC">
                  <w:t>References</w:t>
                </w:r>
              </w:sdtContent>
            </w:sdt>
          </w:p>
          <w:p w14:paraId="5744CE36" w14:textId="77777777" w:rsidR="000E1D44" w:rsidRPr="000E1D44" w:rsidRDefault="00000000" w:rsidP="00E8639E">
            <w:sdt>
              <w:sdtPr>
                <w:rPr>
                  <w:w w:val="105"/>
                </w:rPr>
                <w:id w:val="-290597087"/>
                <w:placeholder>
                  <w:docPart w:val="4C8899DC0DC14A799DD82F0AFA921130"/>
                </w:placeholder>
                <w:temporary/>
                <w:showingPlcHdr/>
                <w15:appearance w15:val="hidden"/>
              </w:sdtPr>
              <w:sdtContent>
                <w:r w:rsidR="00E8639E" w:rsidRPr="0099359E">
                  <w:rPr>
                    <w:w w:val="105"/>
                  </w:rPr>
                  <w:t>Available upon request.</w:t>
                </w:r>
              </w:sdtContent>
            </w:sdt>
          </w:p>
        </w:tc>
      </w:tr>
    </w:tbl>
    <w:p w14:paraId="134AA645" w14:textId="77777777" w:rsidR="00C55D85" w:rsidRPr="005E2090" w:rsidRDefault="00C55D85" w:rsidP="00843C42">
      <w:pPr>
        <w:rPr>
          <w:sz w:val="12"/>
          <w:szCs w:val="14"/>
        </w:rPr>
      </w:pPr>
    </w:p>
    <w:sectPr w:rsidR="00C55D85" w:rsidRPr="005E2090" w:rsidSect="005E2090">
      <w:pgSz w:w="12240" w:h="15840" w:code="1"/>
      <w:pgMar w:top="720" w:right="720" w:bottom="720" w:left="720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8713D" w14:textId="77777777" w:rsidR="006D5EBD" w:rsidRDefault="006D5EBD" w:rsidP="00F316AD">
      <w:r>
        <w:separator/>
      </w:r>
    </w:p>
  </w:endnote>
  <w:endnote w:type="continuationSeparator" w:id="0">
    <w:p w14:paraId="53239EC9" w14:textId="77777777" w:rsidR="006D5EBD" w:rsidRDefault="006D5EBD" w:rsidP="00F316AD">
      <w:r>
        <w:continuationSeparator/>
      </w:r>
    </w:p>
  </w:endnote>
  <w:endnote w:type="continuationNotice" w:id="1">
    <w:p w14:paraId="4E793821" w14:textId="77777777" w:rsidR="006D5EBD" w:rsidRDefault="006D5E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28CC5" w14:textId="77777777" w:rsidR="006D5EBD" w:rsidRDefault="006D5EBD" w:rsidP="00F316AD">
      <w:r>
        <w:separator/>
      </w:r>
    </w:p>
  </w:footnote>
  <w:footnote w:type="continuationSeparator" w:id="0">
    <w:p w14:paraId="3BD20F78" w14:textId="77777777" w:rsidR="006D5EBD" w:rsidRDefault="006D5EBD" w:rsidP="00F316AD">
      <w:r>
        <w:continuationSeparator/>
      </w:r>
    </w:p>
  </w:footnote>
  <w:footnote w:type="continuationNotice" w:id="1">
    <w:p w14:paraId="48038F95" w14:textId="77777777" w:rsidR="006D5EBD" w:rsidRDefault="006D5E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04092"/>
    <w:multiLevelType w:val="hybridMultilevel"/>
    <w:tmpl w:val="F9A009A6"/>
    <w:lvl w:ilvl="0" w:tplc="2FF637A4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8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87"/>
    <w:rsid w:val="0001399F"/>
    <w:rsid w:val="00014772"/>
    <w:rsid w:val="00095D41"/>
    <w:rsid w:val="000B717B"/>
    <w:rsid w:val="000E1D44"/>
    <w:rsid w:val="001616F1"/>
    <w:rsid w:val="001A375F"/>
    <w:rsid w:val="001C3AA4"/>
    <w:rsid w:val="001F1F0D"/>
    <w:rsid w:val="0020696E"/>
    <w:rsid w:val="00211B3E"/>
    <w:rsid w:val="002356A2"/>
    <w:rsid w:val="0024775A"/>
    <w:rsid w:val="00263514"/>
    <w:rsid w:val="002D12DA"/>
    <w:rsid w:val="003019B2"/>
    <w:rsid w:val="0033344B"/>
    <w:rsid w:val="0034688D"/>
    <w:rsid w:val="0040233B"/>
    <w:rsid w:val="004027B8"/>
    <w:rsid w:val="0041294C"/>
    <w:rsid w:val="00507E93"/>
    <w:rsid w:val="00511A6E"/>
    <w:rsid w:val="0054447F"/>
    <w:rsid w:val="0057534A"/>
    <w:rsid w:val="005D0A02"/>
    <w:rsid w:val="005D36AC"/>
    <w:rsid w:val="005D692A"/>
    <w:rsid w:val="005E2090"/>
    <w:rsid w:val="00605A5B"/>
    <w:rsid w:val="00631BD9"/>
    <w:rsid w:val="006548E5"/>
    <w:rsid w:val="006C60E6"/>
    <w:rsid w:val="006D1C64"/>
    <w:rsid w:val="006D2DE6"/>
    <w:rsid w:val="006D5EBD"/>
    <w:rsid w:val="006E70D3"/>
    <w:rsid w:val="007B0F94"/>
    <w:rsid w:val="007C14FA"/>
    <w:rsid w:val="007C75FB"/>
    <w:rsid w:val="00815943"/>
    <w:rsid w:val="00843C42"/>
    <w:rsid w:val="00860DB6"/>
    <w:rsid w:val="00861466"/>
    <w:rsid w:val="008640D1"/>
    <w:rsid w:val="0088104A"/>
    <w:rsid w:val="00896FA4"/>
    <w:rsid w:val="008B507E"/>
    <w:rsid w:val="00993257"/>
    <w:rsid w:val="0099359E"/>
    <w:rsid w:val="009941DA"/>
    <w:rsid w:val="00A06E97"/>
    <w:rsid w:val="00A15963"/>
    <w:rsid w:val="00A30F44"/>
    <w:rsid w:val="00A62590"/>
    <w:rsid w:val="00A77921"/>
    <w:rsid w:val="00A85328"/>
    <w:rsid w:val="00A85652"/>
    <w:rsid w:val="00AA287B"/>
    <w:rsid w:val="00AB2CDC"/>
    <w:rsid w:val="00AC7C36"/>
    <w:rsid w:val="00AD6C78"/>
    <w:rsid w:val="00B111F4"/>
    <w:rsid w:val="00B2124F"/>
    <w:rsid w:val="00B575FB"/>
    <w:rsid w:val="00B6190E"/>
    <w:rsid w:val="00BD4217"/>
    <w:rsid w:val="00C1095A"/>
    <w:rsid w:val="00C42F47"/>
    <w:rsid w:val="00C45E73"/>
    <w:rsid w:val="00C55D85"/>
    <w:rsid w:val="00C81523"/>
    <w:rsid w:val="00CA2273"/>
    <w:rsid w:val="00CD50FD"/>
    <w:rsid w:val="00D47124"/>
    <w:rsid w:val="00D57685"/>
    <w:rsid w:val="00D93B73"/>
    <w:rsid w:val="00DA0D2A"/>
    <w:rsid w:val="00DD5D7B"/>
    <w:rsid w:val="00DF0D62"/>
    <w:rsid w:val="00E61F87"/>
    <w:rsid w:val="00E8639E"/>
    <w:rsid w:val="00EA13DF"/>
    <w:rsid w:val="00EB516D"/>
    <w:rsid w:val="00EE0B82"/>
    <w:rsid w:val="00F2368E"/>
    <w:rsid w:val="00F316AD"/>
    <w:rsid w:val="00F4501B"/>
    <w:rsid w:val="00FF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5902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E8639E"/>
    <w:pPr>
      <w:spacing w:line="288" w:lineRule="auto"/>
    </w:pPr>
    <w:rPr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AB2CDC"/>
    <w:pPr>
      <w:spacing w:before="120" w:after="120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5D36AC"/>
    <w:pPr>
      <w:spacing w:before="40" w:line="240" w:lineRule="auto"/>
      <w:outlineLvl w:val="1"/>
    </w:pPr>
    <w:rPr>
      <w:i/>
      <w:sz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5D36AC"/>
    <w:pPr>
      <w:keepNext/>
      <w:keepLines/>
      <w:spacing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qFormat/>
    <w:rsid w:val="005D36AC"/>
    <w:pPr>
      <w:keepNext/>
      <w:keepLines/>
      <w:spacing w:line="240" w:lineRule="auto"/>
      <w:outlineLvl w:val="3"/>
    </w:pPr>
    <w:rPr>
      <w:rFonts w:eastAsiaTheme="majorEastAsia" w:cstheme="majorBidi"/>
      <w:iCs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39E"/>
    <w:rPr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39E"/>
    <w:rPr>
      <w:color w:val="404040" w:themeColor="text1" w:themeTint="BF"/>
      <w:sz w:val="22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C42F47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2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2"/>
    <w:rsid w:val="00E8639E"/>
    <w:rPr>
      <w:rFonts w:asciiTheme="majorHAnsi" w:hAnsiTheme="majorHAnsi" w:cs="Times New Roman (Body CS)"/>
      <w:b/>
      <w:color w:val="404040" w:themeColor="text1" w:themeTint="BF"/>
      <w:sz w:val="44"/>
    </w:rPr>
  </w:style>
  <w:style w:type="character" w:customStyle="1" w:styleId="Heading1Char">
    <w:name w:val="Heading 1 Char"/>
    <w:basedOn w:val="DefaultParagraphFont"/>
    <w:link w:val="Heading1"/>
    <w:uiPriority w:val="3"/>
    <w:rsid w:val="00E8639E"/>
    <w:rPr>
      <w:rFonts w:asciiTheme="majorHAnsi" w:hAnsiTheme="majorHAnsi" w:cs="Times New Roman (Body CS)"/>
      <w:b/>
      <w:color w:val="648276" w:themeColor="accent5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rsid w:val="005D36AC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rsid w:val="00E8639E"/>
    <w:rPr>
      <w:rFonts w:eastAsiaTheme="majorEastAsia" w:cstheme="majorBidi"/>
      <w:color w:val="404040" w:themeColor="text1" w:themeTint="BF"/>
      <w:sz w:val="22"/>
    </w:rPr>
  </w:style>
  <w:style w:type="paragraph" w:customStyle="1" w:styleId="TitleAlt">
    <w:name w:val="Title Alt"/>
    <w:basedOn w:val="Normal"/>
    <w:uiPriority w:val="1"/>
    <w:qFormat/>
    <w:rsid w:val="00C42F47"/>
    <w:pPr>
      <w:spacing w:before="120" w:after="120" w:line="240" w:lineRule="auto"/>
    </w:pPr>
    <w:rPr>
      <w:rFonts w:asciiTheme="majorHAnsi" w:hAnsiTheme="majorHAnsi"/>
      <w:color w:val="648276" w:themeColor="accent5"/>
      <w:sz w:val="90"/>
    </w:rPr>
  </w:style>
  <w:style w:type="character" w:customStyle="1" w:styleId="Heading4Char">
    <w:name w:val="Heading 4 Char"/>
    <w:basedOn w:val="DefaultParagraphFont"/>
    <w:link w:val="Heading4"/>
    <w:uiPriority w:val="3"/>
    <w:rsid w:val="00E8639E"/>
    <w:rPr>
      <w:rFonts w:eastAsiaTheme="majorEastAsia" w:cstheme="majorBidi"/>
      <w:iCs/>
      <w:color w:val="242935" w:themeColor="accent1" w:themeShade="BF"/>
      <w:sz w:val="22"/>
    </w:rPr>
  </w:style>
  <w:style w:type="paragraph" w:styleId="ListParagraph">
    <w:name w:val="List Paragraph"/>
    <w:basedOn w:val="Normal"/>
    <w:uiPriority w:val="34"/>
    <w:semiHidden/>
    <w:qFormat/>
    <w:rsid w:val="006D1C6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1294C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94C"/>
    <w:rPr>
      <w:color w:val="605E5C"/>
      <w:shd w:val="clear" w:color="auto" w:fill="E1DFDD"/>
    </w:rPr>
  </w:style>
  <w:style w:type="character" w:customStyle="1" w:styleId="symbol">
    <w:name w:val="symbol"/>
    <w:basedOn w:val="DefaultParagraphFont"/>
    <w:rsid w:val="005D6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eng2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A6AA4FAB1446228AC89179BA072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4907E-7C44-4C9B-BB35-863B88FDC635}"/>
      </w:docPartPr>
      <w:docPartBody>
        <w:p w:rsidR="00FA549D" w:rsidRDefault="00000000">
          <w:pPr>
            <w:pStyle w:val="E6A6AA4FAB1446228AC89179BA072091"/>
          </w:pPr>
          <w:r w:rsidRPr="00605A5B">
            <w:t>Contact</w:t>
          </w:r>
        </w:p>
      </w:docPartBody>
    </w:docPart>
    <w:docPart>
      <w:docPartPr>
        <w:name w:val="4F5AF18934744183B0B0287694F0D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F79B5-E40B-42E6-B7D6-17654B1AEC30}"/>
      </w:docPartPr>
      <w:docPartBody>
        <w:p w:rsidR="00FA549D" w:rsidRDefault="00000000">
          <w:pPr>
            <w:pStyle w:val="4F5AF18934744183B0B0287694F0DE3D"/>
          </w:pPr>
          <w:r w:rsidRPr="00605A5B">
            <w:t>Objective</w:t>
          </w:r>
        </w:p>
      </w:docPartBody>
    </w:docPart>
    <w:docPart>
      <w:docPartPr>
        <w:name w:val="312044287C3745B5839B31AD516F6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86C14-8A1E-4618-A97B-5CA8E5B1269A}"/>
      </w:docPartPr>
      <w:docPartBody>
        <w:p w:rsidR="00FA549D" w:rsidRDefault="00000000">
          <w:pPr>
            <w:pStyle w:val="312044287C3745B5839B31AD516F663A"/>
          </w:pPr>
          <w:r>
            <w:t>Education</w:t>
          </w:r>
        </w:p>
      </w:docPartBody>
    </w:docPart>
    <w:docPart>
      <w:docPartPr>
        <w:name w:val="D0DF75D7042545C8A745D704971D8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9C9DA-C40B-43CD-B4C0-A655463AC03C}"/>
      </w:docPartPr>
      <w:docPartBody>
        <w:p w:rsidR="00FA549D" w:rsidRDefault="00000000">
          <w:pPr>
            <w:pStyle w:val="D0DF75D7042545C8A745D704971D8092"/>
          </w:pPr>
          <w:r w:rsidRPr="000E1D44">
            <w:t>Key Skills</w:t>
          </w:r>
        </w:p>
      </w:docPartBody>
    </w:docPart>
    <w:docPart>
      <w:docPartPr>
        <w:name w:val="337A3642AA46420CA440B1AF20956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EAF05-F942-4DD3-B847-376DA1DC4DC5}"/>
      </w:docPartPr>
      <w:docPartBody>
        <w:p w:rsidR="00FA549D" w:rsidRDefault="00000000">
          <w:pPr>
            <w:pStyle w:val="337A3642AA46420CA440B1AF20956A29"/>
          </w:pPr>
          <w:r>
            <w:t>Experience</w:t>
          </w:r>
        </w:p>
      </w:docPartBody>
    </w:docPart>
    <w:docPart>
      <w:docPartPr>
        <w:name w:val="EBEB6876EF474D4AA9DF86D2842A1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39E9A-EB65-4D5B-8CA6-02E04E2F03D9}"/>
      </w:docPartPr>
      <w:docPartBody>
        <w:p w:rsidR="00FA549D" w:rsidRDefault="00000000">
          <w:pPr>
            <w:pStyle w:val="EBEB6876EF474D4AA9DF86D2842A1716"/>
          </w:pPr>
          <w:r w:rsidRPr="005D36AC">
            <w:t>References</w:t>
          </w:r>
        </w:p>
      </w:docPartBody>
    </w:docPart>
    <w:docPart>
      <w:docPartPr>
        <w:name w:val="4C8899DC0DC14A799DD82F0AFA921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57DCD-BCC6-4759-8B8F-CC4B8A0E341D}"/>
      </w:docPartPr>
      <w:docPartBody>
        <w:p w:rsidR="00FA549D" w:rsidRDefault="00000000">
          <w:pPr>
            <w:pStyle w:val="4C8899DC0DC14A799DD82F0AFA921130"/>
          </w:pPr>
          <w:r w:rsidRPr="0099359E">
            <w:rPr>
              <w:w w:val="105"/>
            </w:rPr>
            <w:t>Available upon request.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66"/>
    <w:rsid w:val="00037643"/>
    <w:rsid w:val="002A6C66"/>
    <w:rsid w:val="00351586"/>
    <w:rsid w:val="006A78BC"/>
    <w:rsid w:val="00FA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6A6AA4FAB1446228AC89179BA072091">
    <w:name w:val="E6A6AA4FAB1446228AC89179BA072091"/>
  </w:style>
  <w:style w:type="paragraph" w:customStyle="1" w:styleId="4F5AF18934744183B0B0287694F0DE3D">
    <w:name w:val="4F5AF18934744183B0B0287694F0DE3D"/>
  </w:style>
  <w:style w:type="paragraph" w:customStyle="1" w:styleId="312044287C3745B5839B31AD516F663A">
    <w:name w:val="312044287C3745B5839B31AD516F663A"/>
  </w:style>
  <w:style w:type="paragraph" w:customStyle="1" w:styleId="D0DF75D7042545C8A745D704971D8092">
    <w:name w:val="D0DF75D7042545C8A745D704971D8092"/>
  </w:style>
  <w:style w:type="paragraph" w:customStyle="1" w:styleId="337A3642AA46420CA440B1AF20956A29">
    <w:name w:val="337A3642AA46420CA440B1AF20956A29"/>
  </w:style>
  <w:style w:type="paragraph" w:customStyle="1" w:styleId="25B2DAF9CC644C45AD7F6825530E4F43">
    <w:name w:val="25B2DAF9CC644C45AD7F6825530E4F43"/>
  </w:style>
  <w:style w:type="paragraph" w:customStyle="1" w:styleId="B2D41419F0B44DA0A7C79648A6019709">
    <w:name w:val="B2D41419F0B44DA0A7C79648A6019709"/>
  </w:style>
  <w:style w:type="paragraph" w:customStyle="1" w:styleId="CE44E201AD7948589FE2722CAA7FF6B8">
    <w:name w:val="CE44E201AD7948589FE2722CAA7FF6B8"/>
  </w:style>
  <w:style w:type="paragraph" w:customStyle="1" w:styleId="EBEB6876EF474D4AA9DF86D2842A1716">
    <w:name w:val="EBEB6876EF474D4AA9DF86D2842A1716"/>
  </w:style>
  <w:style w:type="paragraph" w:customStyle="1" w:styleId="4C8899DC0DC14A799DD82F0AFA921130">
    <w:name w:val="4C8899DC0DC14A799DD82F0AFA921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8E47EB-B2BF-4E93-A5C0-AB358882F1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81D349-9164-409A-86A7-1900526381D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3B76F39-2901-49A1-8324-B1651277BA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resume.dotx</Template>
  <TotalTime>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2023-09-24T04:55:00Z</dcterms:created>
  <dcterms:modified xsi:type="dcterms:W3CDTF">2023-11-08T17:53:00Z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